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61D" w:rsidRDefault="001E061D" w:rsidP="006903B3">
      <w:bookmarkStart w:id="0" w:name="_GoBack"/>
      <w:bookmarkEnd w:id="0"/>
      <w:r>
        <w:rPr>
          <w:noProof/>
          <w:lang w:eastAsia="fr-FR"/>
        </w:rPr>
        <w:drawing>
          <wp:anchor distT="0" distB="0" distL="114300" distR="114300" simplePos="0" relativeHeight="251669504" behindDoc="0" locked="0" layoutInCell="1" allowOverlap="1">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61D" w:rsidRDefault="001E061D" w:rsidP="006903B3"/>
    <w:p w:rsidR="001E061D" w:rsidRDefault="001E061D" w:rsidP="006903B3"/>
    <w:p w:rsidR="00363C9F" w:rsidRDefault="00363C9F" w:rsidP="006903B3"/>
    <w:p w:rsidR="00363C9F" w:rsidRDefault="00363C9F" w:rsidP="006903B3"/>
    <w:p w:rsidR="001E061D" w:rsidRDefault="00140050" w:rsidP="006903B3">
      <w:r>
        <w:rPr>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rsidR="00495046" w:rsidRPr="00783D8D" w:rsidRDefault="00140050"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D5601E">
                        <w:rPr>
                          <w:rFonts w:ascii="Conduit ITC Light" w:eastAsia="Adobe Song Std L" w:hAnsi="Conduit ITC Light" w:cstheme="minorHAnsi"/>
                          <w:color w:val="FFFFFF" w:themeColor="background1"/>
                          <w:sz w:val="54"/>
                          <w:szCs w:val="32"/>
                        </w:rPr>
                        <w:t>Les trains</w:t>
                      </w:r>
                    </w:sdtContent>
                  </w:sdt>
                </w:p>
              </w:txbxContent>
            </v:textbox>
            <w10:wrap anchorx="margin"/>
          </v:shape>
        </w:pic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Pr="002C1BF4" w:rsidRDefault="00E268CF" w:rsidP="00DA05F8">
      <w:pPr>
        <w:pStyle w:val="Heading1"/>
      </w:pPr>
      <w:r>
        <w:lastRenderedPageBreak/>
        <w:t>Enoncé</w:t>
      </w:r>
    </w:p>
    <w:p w:rsidR="00A23020" w:rsidRDefault="0020578B" w:rsidP="00A23020">
      <w:r>
        <w:t xml:space="preserve">L'objectif de cet exercice est </w:t>
      </w:r>
      <w:r w:rsidR="00283963">
        <w:t xml:space="preserve">d'implémenter un </w:t>
      </w:r>
      <w:r w:rsidR="00C61697">
        <w:t xml:space="preserve">petit modèle de gestion </w:t>
      </w:r>
      <w:r w:rsidR="00D5601E">
        <w:t xml:space="preserve">d’une ville et de </w:t>
      </w:r>
      <w:proofErr w:type="gramStart"/>
      <w:r w:rsidR="00D5601E">
        <w:t>ses trains</w:t>
      </w:r>
      <w:r w:rsidR="00246AD3">
        <w:t xml:space="preserve"> </w:t>
      </w:r>
      <w:r w:rsidR="00283963">
        <w:t>spécifié</w:t>
      </w:r>
      <w:proofErr w:type="gramEnd"/>
      <w:r w:rsidR="00283963">
        <w:t xml:space="preserve"> sous la forme de tests unitaires. Autrement dit : l'objectif de l'exercice est de faire passer en vert un jeu de tests.</w:t>
      </w:r>
    </w:p>
    <w:p w:rsidR="00283963" w:rsidRDefault="00283963" w:rsidP="00A23020">
      <w:r>
        <w:t xml:space="preserve">Vous disposez pour cela d'une solution comprenant </w:t>
      </w:r>
      <w:r w:rsidR="007B74A8">
        <w:t>3</w:t>
      </w:r>
      <w:r>
        <w:t xml:space="preserve"> projets :</w:t>
      </w:r>
    </w:p>
    <w:p w:rsidR="00283963" w:rsidRDefault="00283963" w:rsidP="00283963">
      <w:pPr>
        <w:pStyle w:val="ListParagraph"/>
        <w:numPr>
          <w:ilvl w:val="0"/>
          <w:numId w:val="3"/>
        </w:numPr>
      </w:pPr>
      <w:proofErr w:type="spellStart"/>
      <w:proofErr w:type="gramStart"/>
      <w:r>
        <w:t>ITI.</w:t>
      </w:r>
      <w:r w:rsidR="007B74A8">
        <w:t>Train</w:t>
      </w:r>
      <w:r>
        <w:t>.Tests</w:t>
      </w:r>
      <w:proofErr w:type="spellEnd"/>
      <w:proofErr w:type="gramEnd"/>
      <w:r>
        <w:t xml:space="preserve">, </w:t>
      </w:r>
      <w:r w:rsidR="009A29B2">
        <w:t xml:space="preserve">contient les </w:t>
      </w:r>
      <w:r>
        <w:t>tests unitaires</w:t>
      </w:r>
    </w:p>
    <w:p w:rsidR="007B74A8" w:rsidRDefault="007B74A8" w:rsidP="00283963">
      <w:pPr>
        <w:pStyle w:val="ListParagraph"/>
        <w:numPr>
          <w:ilvl w:val="0"/>
          <w:numId w:val="3"/>
        </w:numPr>
      </w:pPr>
      <w:proofErr w:type="spellStart"/>
      <w:proofErr w:type="gramStart"/>
      <w:r>
        <w:t>ITI.Train.Model</w:t>
      </w:r>
      <w:proofErr w:type="spellEnd"/>
      <w:proofErr w:type="gramEnd"/>
      <w:r>
        <w:t>, un modèle à implémenter, constitué exclusivement d’abstractions</w:t>
      </w:r>
    </w:p>
    <w:p w:rsidR="00283963" w:rsidRDefault="00283963" w:rsidP="00283963">
      <w:pPr>
        <w:pStyle w:val="ListParagraph"/>
        <w:numPr>
          <w:ilvl w:val="0"/>
          <w:numId w:val="3"/>
        </w:numPr>
      </w:pPr>
      <w:proofErr w:type="spellStart"/>
      <w:proofErr w:type="gramStart"/>
      <w:r>
        <w:t>ITI.</w:t>
      </w:r>
      <w:r w:rsidR="00D5601E">
        <w:t>Train</w:t>
      </w:r>
      <w:r w:rsidR="007B74A8">
        <w:t>.Impl</w:t>
      </w:r>
      <w:proofErr w:type="spellEnd"/>
      <w:proofErr w:type="gramEnd"/>
      <w:r>
        <w:t>, une implémentation minimale d</w:t>
      </w:r>
      <w:r w:rsidR="00C61697">
        <w:t>u modèle</w:t>
      </w:r>
      <w:r>
        <w:t xml:space="preserve"> (le code écrit ne permet rien de plus que de pouvoir compiler sans erreur</w:t>
      </w:r>
      <w:r w:rsidR="00754BA6">
        <w:t>)</w:t>
      </w:r>
    </w:p>
    <w:p w:rsidR="00754BA6" w:rsidRDefault="001C25EB" w:rsidP="00754BA6">
      <w:r>
        <w:t xml:space="preserve">Pour faire tourner les tests unitaires il vous suffit de configurer le projet </w:t>
      </w:r>
      <w:proofErr w:type="spellStart"/>
      <w:proofErr w:type="gramStart"/>
      <w:r w:rsidR="00D5601E">
        <w:t>ITI.Train</w:t>
      </w:r>
      <w:r w:rsidR="00C61697">
        <w:t>.Tests</w:t>
      </w:r>
      <w:proofErr w:type="spellEnd"/>
      <w:proofErr w:type="gramEnd"/>
      <w:r>
        <w:t xml:space="preserve"> en tant que projet de démarrage puis d'exécuter la solution.</w:t>
      </w:r>
    </w:p>
    <w:p w:rsidR="009A29B2" w:rsidRDefault="009A29B2" w:rsidP="009A29B2">
      <w:r>
        <w:t>Comme vous pouvez le constater, pour le moment, tous les tests sont rouges, à l’exception de 2 d’entre eux :</w:t>
      </w:r>
    </w:p>
    <w:p w:rsidR="009A29B2" w:rsidRDefault="009A29B2" w:rsidP="009A29B2">
      <w:r>
        <w:rPr>
          <w:noProof/>
          <w:lang w:eastAsia="fr-FR"/>
        </w:rPr>
        <w:drawing>
          <wp:inline distT="0" distB="0" distL="0" distR="0" wp14:anchorId="375138AE" wp14:editId="41F84A5F">
            <wp:extent cx="3571429" cy="6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638095"/>
                    </a:xfrm>
                    <a:prstGeom prst="rect">
                      <a:avLst/>
                    </a:prstGeom>
                  </pic:spPr>
                </pic:pic>
              </a:graphicData>
            </a:graphic>
          </wp:inline>
        </w:drawing>
      </w:r>
    </w:p>
    <w:p w:rsidR="009A29B2" w:rsidRDefault="009A29B2" w:rsidP="009A29B2">
      <w:r>
        <w:t>Ces deux tests analysent les objets implémentés dans ITI.</w:t>
      </w:r>
      <w:r w:rsidR="00D5601E">
        <w:t>Train</w:t>
      </w:r>
      <w:r>
        <w:t>.dll et en extraient l’API public sous forme XML. Le deuxième se contente d’afficher l’XML dans la console, le premier, plus intéressant, compare l’API public avec celle d’origine qui est mémorisée : si d’aventure, vous altérez l’API public des objets (en ajoutant une méthode, une propriété ou un champ public), il passe au rouge : vous devez vous assurer qu’il reste au vert, votre implémentation ne doit pas modifier l’API publique !</w:t>
      </w:r>
    </w:p>
    <w:p w:rsidR="009A29B2" w:rsidRDefault="009A29B2" w:rsidP="009A29B2">
      <w:r>
        <w:t xml:space="preserve">Pour les autres tests, à vous de faire en sorte qu'ils passent en vert. Pour cela, vous avez le droit de faire ce que bon vous semble dans le projet </w:t>
      </w:r>
      <w:proofErr w:type="spellStart"/>
      <w:r>
        <w:t>ITI.</w:t>
      </w:r>
      <w:r w:rsidR="00D5601E">
        <w:t>Train</w:t>
      </w:r>
      <w:proofErr w:type="spellEnd"/>
      <w:r>
        <w:t xml:space="preserve"> (modifier l'implémentation des méthodes, des propriétés ou des constructeurs, ajouter des membres </w:t>
      </w:r>
      <w:proofErr w:type="spellStart"/>
      <w:r w:rsidRPr="00EF2F72">
        <w:rPr>
          <w:i/>
        </w:rPr>
        <w:t>internal</w:t>
      </w:r>
      <w:proofErr w:type="spellEnd"/>
      <w:r>
        <w:t xml:space="preserve"> ou </w:t>
      </w:r>
      <w:proofErr w:type="spellStart"/>
      <w:r w:rsidRPr="00EF2F72">
        <w:rPr>
          <w:i/>
        </w:rPr>
        <w:t>private</w:t>
      </w:r>
      <w:proofErr w:type="spellEnd"/>
      <w:r w:rsidR="00246AD3">
        <w:t>, créer de nouveaux types etc.</w:t>
      </w:r>
      <w:r>
        <w:t xml:space="preserve">) En revanche, vous ne devez pas modifier le projet </w:t>
      </w:r>
      <w:proofErr w:type="spellStart"/>
      <w:proofErr w:type="gramStart"/>
      <w:r>
        <w:t>ITI.</w:t>
      </w:r>
      <w:r w:rsidR="00D5601E">
        <w:t>Train</w:t>
      </w:r>
      <w:r>
        <w:t>.Tests</w:t>
      </w:r>
      <w:proofErr w:type="spellEnd"/>
      <w:proofErr w:type="gramEnd"/>
      <w:r>
        <w:t>.</w:t>
      </w:r>
    </w:p>
    <w:p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rsidR="00C61697" w:rsidRDefault="00C61697" w:rsidP="003B44AF">
      <w:pPr>
        <w:pStyle w:val="ListParagraph"/>
        <w:numPr>
          <w:ilvl w:val="0"/>
          <w:numId w:val="4"/>
        </w:numPr>
      </w:pPr>
      <w:r>
        <w:t xml:space="preserve">On peut créer une </w:t>
      </w:r>
      <w:r w:rsidR="00A21252">
        <w:t>ville</w:t>
      </w:r>
      <w:r>
        <w:t xml:space="preserve">. Les </w:t>
      </w:r>
      <w:r w:rsidR="00A21252">
        <w:t>villes</w:t>
      </w:r>
      <w:r>
        <w:t xml:space="preserve"> sont indépendantes les unes des autres.</w:t>
      </w:r>
    </w:p>
    <w:p w:rsidR="00A21252" w:rsidRDefault="00246AD3" w:rsidP="00A21252">
      <w:pPr>
        <w:pStyle w:val="ListParagraph"/>
        <w:numPr>
          <w:ilvl w:val="0"/>
          <w:numId w:val="4"/>
        </w:numPr>
      </w:pPr>
      <w:r>
        <w:t xml:space="preserve">On peut créer des sociétés </w:t>
      </w:r>
      <w:r w:rsidR="00A21252">
        <w:t>dans une ville.</w:t>
      </w:r>
    </w:p>
    <w:p w:rsidR="00A21252" w:rsidRDefault="00246AD3" w:rsidP="00A21252">
      <w:pPr>
        <w:pStyle w:val="ListParagraph"/>
        <w:numPr>
          <w:ilvl w:val="1"/>
          <w:numId w:val="4"/>
        </w:numPr>
      </w:pPr>
      <w:r>
        <w:t xml:space="preserve">Les sociétés </w:t>
      </w:r>
      <w:r w:rsidR="00A21252">
        <w:t>ont un nom qui ne change jamais.</w:t>
      </w:r>
    </w:p>
    <w:p w:rsidR="00A21252" w:rsidRDefault="00A21252" w:rsidP="00A21252">
      <w:pPr>
        <w:pStyle w:val="ListParagraph"/>
        <w:numPr>
          <w:ilvl w:val="1"/>
          <w:numId w:val="4"/>
        </w:numPr>
      </w:pPr>
      <w:r>
        <w:t>On doit pouvoir retrouver une société par son nom.</w:t>
      </w:r>
    </w:p>
    <w:p w:rsidR="00A21252" w:rsidRDefault="00246AD3" w:rsidP="00A21252">
      <w:pPr>
        <w:pStyle w:val="ListParagraph"/>
        <w:numPr>
          <w:ilvl w:val="0"/>
          <w:numId w:val="4"/>
        </w:numPr>
      </w:pPr>
      <w:r>
        <w:t xml:space="preserve">On peut créer des trains </w:t>
      </w:r>
      <w:r w:rsidR="00A21252">
        <w:t>dans une société.</w:t>
      </w:r>
    </w:p>
    <w:p w:rsidR="00A21252" w:rsidRDefault="00A21252" w:rsidP="00A21252">
      <w:pPr>
        <w:pStyle w:val="ListParagraph"/>
        <w:numPr>
          <w:ilvl w:val="1"/>
          <w:numId w:val="4"/>
        </w:numPr>
      </w:pPr>
      <w:r>
        <w:t>Les trains ont un nom qui ne change jamais.</w:t>
      </w:r>
    </w:p>
    <w:p w:rsidR="00A21252" w:rsidRDefault="00A21252" w:rsidP="00A21252">
      <w:pPr>
        <w:pStyle w:val="ListParagraph"/>
        <w:numPr>
          <w:ilvl w:val="1"/>
          <w:numId w:val="4"/>
        </w:numPr>
      </w:pPr>
      <w:r>
        <w:t>On doit pouvoir retrouver un train par son nom.</w:t>
      </w:r>
    </w:p>
    <w:p w:rsidR="00A21252" w:rsidRDefault="00A21252" w:rsidP="00A21252">
      <w:pPr>
        <w:pStyle w:val="ListParagraph"/>
        <w:numPr>
          <w:ilvl w:val="1"/>
          <w:numId w:val="4"/>
        </w:numPr>
      </w:pPr>
      <w:r>
        <w:t>On doit pouvoir assigner un train à une ligne et l‘en changer.</w:t>
      </w:r>
    </w:p>
    <w:p w:rsidR="00A21252" w:rsidRDefault="00A21252" w:rsidP="00A21252">
      <w:pPr>
        <w:pStyle w:val="ListParagraph"/>
        <w:numPr>
          <w:ilvl w:val="0"/>
          <w:numId w:val="4"/>
        </w:numPr>
      </w:pPr>
      <w:r>
        <w:t>On doit pouvoir créer des stations.</w:t>
      </w:r>
    </w:p>
    <w:p w:rsidR="00A21252" w:rsidRDefault="00246AD3" w:rsidP="00A21252">
      <w:pPr>
        <w:pStyle w:val="ListParagraph"/>
        <w:numPr>
          <w:ilvl w:val="1"/>
          <w:numId w:val="4"/>
        </w:numPr>
      </w:pPr>
      <w:r>
        <w:t>Chaque station</w:t>
      </w:r>
      <w:r w:rsidR="00A21252">
        <w:t xml:space="preserve"> à un nom et une position (X, Y) unique.</w:t>
      </w:r>
    </w:p>
    <w:p w:rsidR="00A21252" w:rsidRDefault="00A21252" w:rsidP="00A21252">
      <w:pPr>
        <w:pStyle w:val="ListParagraph"/>
        <w:numPr>
          <w:ilvl w:val="1"/>
          <w:numId w:val="4"/>
        </w:numPr>
      </w:pPr>
      <w:r>
        <w:t>On doit retrouver une station par son nom.</w:t>
      </w:r>
    </w:p>
    <w:p w:rsidR="003B44AF" w:rsidRDefault="003B44AF" w:rsidP="003B44AF">
      <w:pPr>
        <w:pStyle w:val="ListParagraph"/>
        <w:numPr>
          <w:ilvl w:val="0"/>
          <w:numId w:val="4"/>
        </w:numPr>
      </w:pPr>
      <w:r>
        <w:lastRenderedPageBreak/>
        <w:t xml:space="preserve">On doit pouvoir </w:t>
      </w:r>
      <w:r w:rsidR="00A21252">
        <w:t>créer</w:t>
      </w:r>
      <w:r w:rsidR="00532D69">
        <w:t xml:space="preserve"> </w:t>
      </w:r>
      <w:r>
        <w:t>des</w:t>
      </w:r>
      <w:r w:rsidR="00C61697">
        <w:t xml:space="preserve"> </w:t>
      </w:r>
      <w:r w:rsidR="00A21252">
        <w:t>lignes</w:t>
      </w:r>
      <w:r w:rsidR="00C61697">
        <w:t xml:space="preserve"> (</w:t>
      </w:r>
      <w:r w:rsidR="00A21252">
        <w:t>Lines</w:t>
      </w:r>
      <w:r w:rsidR="00C61697">
        <w:t>)</w:t>
      </w:r>
      <w:r w:rsidR="00532D69">
        <w:t>.</w:t>
      </w:r>
    </w:p>
    <w:p w:rsidR="00C61697" w:rsidRDefault="00C2720A" w:rsidP="00C61697">
      <w:pPr>
        <w:pStyle w:val="ListParagraph"/>
        <w:numPr>
          <w:ilvl w:val="1"/>
          <w:numId w:val="4"/>
        </w:numPr>
      </w:pPr>
      <w:r>
        <w:t xml:space="preserve">Chaque </w:t>
      </w:r>
      <w:r w:rsidR="00A21252">
        <w:t>ligne</w:t>
      </w:r>
      <w:r>
        <w:t xml:space="preserve"> à un nom unique</w:t>
      </w:r>
      <w:r w:rsidR="00C61697">
        <w:t>.</w:t>
      </w:r>
    </w:p>
    <w:p w:rsidR="0045645A" w:rsidRDefault="0045645A" w:rsidP="00C61697">
      <w:pPr>
        <w:pStyle w:val="ListParagraph"/>
        <w:numPr>
          <w:ilvl w:val="1"/>
          <w:numId w:val="4"/>
        </w:numPr>
      </w:pPr>
      <w:r>
        <w:t xml:space="preserve">On doit retrouver une </w:t>
      </w:r>
      <w:r w:rsidR="00A21252">
        <w:t>ligne</w:t>
      </w:r>
      <w:r>
        <w:t xml:space="preserve"> par son nom.</w:t>
      </w:r>
    </w:p>
    <w:p w:rsidR="00532D69" w:rsidRDefault="00A21252" w:rsidP="0045645A">
      <w:pPr>
        <w:pStyle w:val="ListParagraph"/>
        <w:numPr>
          <w:ilvl w:val="1"/>
          <w:numId w:val="4"/>
        </w:numPr>
      </w:pPr>
      <w:r>
        <w:t>On doit pouvoir assigner une station à une ou plusieurs lignes (mais pas deux fois à la même).</w:t>
      </w:r>
    </w:p>
    <w:p w:rsidR="00A21252" w:rsidRDefault="00A21252" w:rsidP="00A21252">
      <w:pPr>
        <w:pStyle w:val="ListParagraph"/>
        <w:numPr>
          <w:ilvl w:val="0"/>
          <w:numId w:val="4"/>
        </w:numPr>
      </w:pPr>
      <w:r>
        <w:t>Une ville permet de savoir qu’elle est la station la plus proche d’un point donné (X, Y).</w:t>
      </w:r>
    </w:p>
    <w:p w:rsidR="00A21252" w:rsidRDefault="00246AD3" w:rsidP="00A21252">
      <w:pPr>
        <w:pStyle w:val="ListParagraph"/>
        <w:numPr>
          <w:ilvl w:val="0"/>
          <w:numId w:val="4"/>
        </w:numPr>
      </w:pPr>
      <w:r>
        <w:t>Une vi</w:t>
      </w:r>
      <w:r w:rsidR="00A21252">
        <w:t xml:space="preserve">lle permet de trouver son chemin d’un point A à un point B s’il existe (plus court et </w:t>
      </w:r>
      <w:r>
        <w:t>p</w:t>
      </w:r>
      <w:r w:rsidR="00A21252">
        <w:t>lus rapide)</w:t>
      </w:r>
    </w:p>
    <w:p w:rsidR="00A21252" w:rsidRDefault="00A21252" w:rsidP="00A21252">
      <w:pPr>
        <w:pStyle w:val="ListParagraph"/>
        <w:numPr>
          <w:ilvl w:val="0"/>
          <w:numId w:val="4"/>
        </w:numPr>
      </w:pPr>
      <w:r>
        <w:t>Une ville permet de savoir le temps de trajet entre deux stations d’une même ligne</w:t>
      </w:r>
    </w:p>
    <w:p w:rsidR="009A29B2" w:rsidRDefault="00A21252" w:rsidP="0045645A">
      <w:r>
        <w:t>Il y a 36</w:t>
      </w:r>
      <w:r w:rsidR="009A29B2">
        <w:t xml:space="preserve"> tests à passer au vert :</w:t>
      </w:r>
    </w:p>
    <w:p w:rsidR="009A29B2" w:rsidRDefault="00A21252" w:rsidP="00A21252">
      <w:pPr>
        <w:jc w:val="center"/>
      </w:pPr>
      <w:r>
        <w:rPr>
          <w:noProof/>
          <w:lang w:eastAsia="fr-FR"/>
        </w:rPr>
        <w:drawing>
          <wp:inline distT="0" distB="0" distL="0" distR="0">
            <wp:extent cx="4058216" cy="603969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s.PNG"/>
                    <pic:cNvPicPr/>
                  </pic:nvPicPr>
                  <pic:blipFill>
                    <a:blip r:embed="rId10">
                      <a:extLst>
                        <a:ext uri="{28A0092B-C50C-407E-A947-70E740481C1C}">
                          <a14:useLocalDpi xmlns:a14="http://schemas.microsoft.com/office/drawing/2010/main" val="0"/>
                        </a:ext>
                      </a:extLst>
                    </a:blip>
                    <a:stretch>
                      <a:fillRect/>
                    </a:stretch>
                  </pic:blipFill>
                  <pic:spPr>
                    <a:xfrm>
                      <a:off x="0" y="0"/>
                      <a:ext cx="4058216" cy="6039693"/>
                    </a:xfrm>
                    <a:prstGeom prst="rect">
                      <a:avLst/>
                    </a:prstGeom>
                  </pic:spPr>
                </pic:pic>
              </a:graphicData>
            </a:graphic>
          </wp:inline>
        </w:drawing>
      </w:r>
    </w:p>
    <w:p w:rsidR="009A29B2" w:rsidRDefault="009A29B2" w:rsidP="0045645A">
      <w:r>
        <w:t>Au boulot !</w:t>
      </w:r>
    </w:p>
    <w:p w:rsidR="009A29B2" w:rsidRPr="00A23020" w:rsidRDefault="009A29B2" w:rsidP="0045645A"/>
    <w:sectPr w:rsidR="009A29B2" w:rsidRPr="00A23020" w:rsidSect="001E061D">
      <w:headerReference w:type="default" r:id="rId11"/>
      <w:footerReference w:type="default" r:id="rId12"/>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050" w:rsidRDefault="00140050" w:rsidP="00490BDC">
      <w:pPr>
        <w:spacing w:after="0" w:line="240" w:lineRule="auto"/>
      </w:pPr>
      <w:r>
        <w:separator/>
      </w:r>
    </w:p>
  </w:endnote>
  <w:endnote w:type="continuationSeparator" w:id="0">
    <w:p w:rsidR="00140050" w:rsidRDefault="00140050"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D02" w:rsidRDefault="001E061D" w:rsidP="000C3D02">
    <w:pPr>
      <w:pStyle w:val="Footer"/>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140050">
      <w:rPr>
        <w:rFonts w:ascii="Conduit ITC Light" w:hAnsi="Conduit ITC Light"/>
        <w:noProof/>
        <w:color w:val="FFFFFF" w:themeColor="background1"/>
        <w:sz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F067A4">
                  <w:rPr>
                    <w:rFonts w:ascii="Conduit ITC Light" w:hAnsi="Conduit ITC Light"/>
                    <w:noProof/>
                    <w:sz w:val="16"/>
                    <w:szCs w:val="16"/>
                  </w:rPr>
                  <w:t>14/03/2018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Raquillet</w:t>
                    </w:r>
                  </w:sdtContent>
                </w:sdt>
              </w:p>
            </w:txbxContent>
          </v:textbox>
        </v:shape>
      </w:pict>
    </w:r>
    <w:r w:rsidR="00140050">
      <w:rPr>
        <w:rFonts w:ascii="Conduit ITC Light" w:hAnsi="Conduit ITC Light"/>
        <w:noProof/>
        <w:color w:val="FFFFFF" w:themeColor="background1"/>
        <w:sz w:val="24"/>
        <w:lang w:val="en-US"/>
      </w:rPr>
      <w:pict>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7B74A8">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7B74A8" w:rsidRPr="007B74A8">
                    <w:rPr>
                      <w:rFonts w:ascii="Conduit ITC Light" w:hAnsi="Conduit ITC Light"/>
                      <w:b/>
                      <w:noProof/>
                      <w:sz w:val="24"/>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050" w:rsidRDefault="00140050" w:rsidP="00490BDC">
      <w:pPr>
        <w:spacing w:after="0" w:line="240" w:lineRule="auto"/>
      </w:pPr>
      <w:r>
        <w:separator/>
      </w:r>
    </w:p>
  </w:footnote>
  <w:footnote w:type="continuationSeparator" w:id="0">
    <w:p w:rsidR="00140050" w:rsidRDefault="00140050"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E8" w:rsidRPr="006F3C3E" w:rsidRDefault="001E061D" w:rsidP="00EB34E8">
    <w:pPr>
      <w:pStyle w:val="Header"/>
      <w:rPr>
        <w:rFonts w:ascii="Conduit ITC Light" w:hAnsi="Conduit ITC Light"/>
        <w:color w:val="464B4C"/>
      </w:rPr>
    </w:pPr>
    <w:proofErr w:type="spellStart"/>
    <w:r>
      <w:rPr>
        <w:rFonts w:ascii="Conduit ITC Light" w:hAnsi="Conduit ITC Light"/>
        <w:color w:val="464B4C"/>
      </w:rPr>
      <w:t>Intech</w:t>
    </w:r>
    <w:proofErr w:type="spellEnd"/>
    <w:r>
      <w:rPr>
        <w:rFonts w:ascii="Conduit ITC Light" w:hAnsi="Conduit ITC Light"/>
        <w:color w:val="464B4C"/>
      </w:rPr>
      <w:t xml:space="preserve">’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D5601E">
          <w:rPr>
            <w:rFonts w:ascii="Conduit ITC Light" w:hAnsi="Conduit ITC Light"/>
            <w:color w:val="464B4C"/>
          </w:rPr>
          <w:t>Exercice : Les trains</w:t>
        </w:r>
      </w:sdtContent>
    </w:sdt>
  </w:p>
  <w:p w:rsidR="00EB34E8" w:rsidRPr="006F3C3E" w:rsidRDefault="00EB34E8" w:rsidP="00EB34E8">
    <w:pPr>
      <w:pStyle w:val="Header"/>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20D5C"/>
    <w:rsid w:val="0002307F"/>
    <w:rsid w:val="000278AD"/>
    <w:rsid w:val="00034F3D"/>
    <w:rsid w:val="000A3D17"/>
    <w:rsid w:val="000A4F25"/>
    <w:rsid w:val="000B14EA"/>
    <w:rsid w:val="000C3D02"/>
    <w:rsid w:val="000E2F5E"/>
    <w:rsid w:val="000F4B47"/>
    <w:rsid w:val="000F6B96"/>
    <w:rsid w:val="00116778"/>
    <w:rsid w:val="00140050"/>
    <w:rsid w:val="001517A9"/>
    <w:rsid w:val="00152B6B"/>
    <w:rsid w:val="00153509"/>
    <w:rsid w:val="001847BD"/>
    <w:rsid w:val="001C25EB"/>
    <w:rsid w:val="001C2AF8"/>
    <w:rsid w:val="001E061D"/>
    <w:rsid w:val="001F3ED8"/>
    <w:rsid w:val="0020578B"/>
    <w:rsid w:val="0021560B"/>
    <w:rsid w:val="00223405"/>
    <w:rsid w:val="00232BE2"/>
    <w:rsid w:val="00246AD3"/>
    <w:rsid w:val="0027254C"/>
    <w:rsid w:val="00283963"/>
    <w:rsid w:val="002B76BE"/>
    <w:rsid w:val="002C1BF4"/>
    <w:rsid w:val="002D1C8E"/>
    <w:rsid w:val="002F5978"/>
    <w:rsid w:val="002F5CDD"/>
    <w:rsid w:val="002F774B"/>
    <w:rsid w:val="0031245C"/>
    <w:rsid w:val="00317AAA"/>
    <w:rsid w:val="00363C9F"/>
    <w:rsid w:val="003A3651"/>
    <w:rsid w:val="003B44AF"/>
    <w:rsid w:val="003C5236"/>
    <w:rsid w:val="003E1FE0"/>
    <w:rsid w:val="003E280E"/>
    <w:rsid w:val="00412ACA"/>
    <w:rsid w:val="0045645A"/>
    <w:rsid w:val="00490BDC"/>
    <w:rsid w:val="00495046"/>
    <w:rsid w:val="004A4F9D"/>
    <w:rsid w:val="004C5772"/>
    <w:rsid w:val="004D43D0"/>
    <w:rsid w:val="004F34F8"/>
    <w:rsid w:val="00500F15"/>
    <w:rsid w:val="00531BFF"/>
    <w:rsid w:val="00532D69"/>
    <w:rsid w:val="00573B51"/>
    <w:rsid w:val="00593342"/>
    <w:rsid w:val="005A2890"/>
    <w:rsid w:val="005B0DB2"/>
    <w:rsid w:val="005B2824"/>
    <w:rsid w:val="005E27B5"/>
    <w:rsid w:val="005F085E"/>
    <w:rsid w:val="0060247C"/>
    <w:rsid w:val="00644D67"/>
    <w:rsid w:val="00650138"/>
    <w:rsid w:val="00656633"/>
    <w:rsid w:val="00665284"/>
    <w:rsid w:val="006903B3"/>
    <w:rsid w:val="006A0992"/>
    <w:rsid w:val="006B622D"/>
    <w:rsid w:val="006F3C3E"/>
    <w:rsid w:val="007436FE"/>
    <w:rsid w:val="00754BA6"/>
    <w:rsid w:val="007610DC"/>
    <w:rsid w:val="00783D8D"/>
    <w:rsid w:val="0078501E"/>
    <w:rsid w:val="00794C6C"/>
    <w:rsid w:val="007B74A8"/>
    <w:rsid w:val="007D0E6C"/>
    <w:rsid w:val="007D58A5"/>
    <w:rsid w:val="008173F9"/>
    <w:rsid w:val="008177D1"/>
    <w:rsid w:val="008438E8"/>
    <w:rsid w:val="00867FEF"/>
    <w:rsid w:val="00896532"/>
    <w:rsid w:val="008A30E9"/>
    <w:rsid w:val="008C7376"/>
    <w:rsid w:val="008D012E"/>
    <w:rsid w:val="008F1025"/>
    <w:rsid w:val="009057E4"/>
    <w:rsid w:val="009526C5"/>
    <w:rsid w:val="00970741"/>
    <w:rsid w:val="00985C58"/>
    <w:rsid w:val="009A29B2"/>
    <w:rsid w:val="009A3DF5"/>
    <w:rsid w:val="009B3168"/>
    <w:rsid w:val="009B5790"/>
    <w:rsid w:val="00A21252"/>
    <w:rsid w:val="00A23020"/>
    <w:rsid w:val="00A30B20"/>
    <w:rsid w:val="00A67A68"/>
    <w:rsid w:val="00A86F71"/>
    <w:rsid w:val="00A916C5"/>
    <w:rsid w:val="00AD1038"/>
    <w:rsid w:val="00AF540A"/>
    <w:rsid w:val="00B125CA"/>
    <w:rsid w:val="00B37A4F"/>
    <w:rsid w:val="00B520D2"/>
    <w:rsid w:val="00B60404"/>
    <w:rsid w:val="00BA0686"/>
    <w:rsid w:val="00BA1EE1"/>
    <w:rsid w:val="00BD10ED"/>
    <w:rsid w:val="00BD5D9B"/>
    <w:rsid w:val="00BD675D"/>
    <w:rsid w:val="00C102C1"/>
    <w:rsid w:val="00C132DF"/>
    <w:rsid w:val="00C2720A"/>
    <w:rsid w:val="00C61697"/>
    <w:rsid w:val="00C64F5C"/>
    <w:rsid w:val="00CC36C6"/>
    <w:rsid w:val="00CC7752"/>
    <w:rsid w:val="00CD09EC"/>
    <w:rsid w:val="00CD781E"/>
    <w:rsid w:val="00D11449"/>
    <w:rsid w:val="00D12551"/>
    <w:rsid w:val="00D12B05"/>
    <w:rsid w:val="00D25B1E"/>
    <w:rsid w:val="00D5601E"/>
    <w:rsid w:val="00D6418D"/>
    <w:rsid w:val="00D65014"/>
    <w:rsid w:val="00D75E79"/>
    <w:rsid w:val="00D94554"/>
    <w:rsid w:val="00DA05F8"/>
    <w:rsid w:val="00DC1D7E"/>
    <w:rsid w:val="00DC5476"/>
    <w:rsid w:val="00DD3E61"/>
    <w:rsid w:val="00DE029E"/>
    <w:rsid w:val="00DE59B1"/>
    <w:rsid w:val="00DE78F0"/>
    <w:rsid w:val="00E268CF"/>
    <w:rsid w:val="00E3740D"/>
    <w:rsid w:val="00E4713F"/>
    <w:rsid w:val="00E47D56"/>
    <w:rsid w:val="00E66898"/>
    <w:rsid w:val="00E85664"/>
    <w:rsid w:val="00EA617F"/>
    <w:rsid w:val="00EB34E8"/>
    <w:rsid w:val="00EC315B"/>
    <w:rsid w:val="00EC6EF4"/>
    <w:rsid w:val="00ED147E"/>
    <w:rsid w:val="00EF16B3"/>
    <w:rsid w:val="00F067A4"/>
    <w:rsid w:val="00F42F9E"/>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D7E"/>
  </w:style>
  <w:style w:type="paragraph" w:styleId="Heading1">
    <w:name w:val="heading 1"/>
    <w:basedOn w:val="Normal"/>
    <w:next w:val="Normal"/>
    <w:link w:val="Heading1Ch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Heading2">
    <w:name w:val="heading 2"/>
    <w:basedOn w:val="Normal"/>
    <w:next w:val="Normal"/>
    <w:link w:val="Heading2Ch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Heading3">
    <w:name w:val="heading 3"/>
    <w:basedOn w:val="Normal"/>
    <w:next w:val="Normal"/>
    <w:link w:val="Heading3Ch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Heading4">
    <w:name w:val="heading 4"/>
    <w:basedOn w:val="Normal"/>
    <w:next w:val="Normal"/>
    <w:link w:val="Heading4Ch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Heading5">
    <w:name w:val="heading 5"/>
    <w:basedOn w:val="Normal"/>
    <w:next w:val="Normal"/>
    <w:link w:val="Heading5Ch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Heading6">
    <w:name w:val="heading 6"/>
    <w:basedOn w:val="Normal"/>
    <w:next w:val="Normal"/>
    <w:link w:val="Heading6Ch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Heading7">
    <w:name w:val="heading 7"/>
    <w:basedOn w:val="Normal"/>
    <w:next w:val="Normal"/>
    <w:link w:val="Heading7Ch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D7E"/>
  </w:style>
  <w:style w:type="paragraph" w:styleId="Footer">
    <w:name w:val="footer"/>
    <w:basedOn w:val="Normal"/>
    <w:link w:val="FooterChar"/>
    <w:uiPriority w:val="99"/>
    <w:unhideWhenUsed/>
    <w:rsid w:val="00DC1D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D7E"/>
  </w:style>
  <w:style w:type="paragraph" w:styleId="BalloonText">
    <w:name w:val="Balloon Text"/>
    <w:basedOn w:val="Normal"/>
    <w:link w:val="BalloonTextChar"/>
    <w:uiPriority w:val="99"/>
    <w:semiHidden/>
    <w:unhideWhenUsed/>
    <w:rsid w:val="0027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54C"/>
    <w:rPr>
      <w:rFonts w:ascii="Tahoma" w:hAnsi="Tahoma" w:cs="Tahoma"/>
      <w:sz w:val="16"/>
      <w:szCs w:val="16"/>
    </w:rPr>
  </w:style>
  <w:style w:type="table" w:styleId="TableGrid">
    <w:name w:val="Table Grid"/>
    <w:basedOn w:val="Table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20D2"/>
    <w:rPr>
      <w:color w:val="808080"/>
    </w:rPr>
  </w:style>
  <w:style w:type="character" w:customStyle="1" w:styleId="Heading1Char">
    <w:name w:val="Heading 1 Char"/>
    <w:basedOn w:val="DefaultParagraphFont"/>
    <w:link w:val="Heading1"/>
    <w:uiPriority w:val="9"/>
    <w:rsid w:val="00500F15"/>
    <w:rPr>
      <w:rFonts w:asciiTheme="majorHAnsi" w:eastAsiaTheme="majorEastAsia" w:hAnsiTheme="majorHAnsi" w:cstheme="majorBidi"/>
      <w:bCs/>
      <w:color w:val="3A1144"/>
      <w:sz w:val="28"/>
      <w:szCs w:val="28"/>
    </w:rPr>
  </w:style>
  <w:style w:type="paragraph" w:styleId="NoSpacing">
    <w:name w:val="No Spacing"/>
    <w:uiPriority w:val="1"/>
    <w:qFormat/>
    <w:rsid w:val="00DC1D7E"/>
    <w:pPr>
      <w:spacing w:after="0" w:line="240" w:lineRule="auto"/>
    </w:pPr>
  </w:style>
  <w:style w:type="character" w:customStyle="1" w:styleId="Heading2Char">
    <w:name w:val="Heading 2 Char"/>
    <w:basedOn w:val="DefaultParagraphFont"/>
    <w:link w:val="Heading2"/>
    <w:uiPriority w:val="9"/>
    <w:rsid w:val="00500F15"/>
    <w:rPr>
      <w:rFonts w:asciiTheme="majorHAnsi" w:eastAsiaTheme="majorEastAsia" w:hAnsiTheme="majorHAnsi" w:cstheme="majorBidi"/>
      <w:bCs/>
      <w:color w:val="3A1144"/>
      <w:sz w:val="26"/>
      <w:szCs w:val="26"/>
    </w:rPr>
  </w:style>
  <w:style w:type="character" w:customStyle="1" w:styleId="Heading3Char">
    <w:name w:val="Heading 3 Char"/>
    <w:basedOn w:val="DefaultParagraphFont"/>
    <w:link w:val="Heading3"/>
    <w:uiPriority w:val="9"/>
    <w:rsid w:val="00500F15"/>
    <w:rPr>
      <w:rFonts w:asciiTheme="majorHAnsi" w:eastAsiaTheme="majorEastAsia" w:hAnsiTheme="majorHAnsi" w:cstheme="majorBidi"/>
      <w:bCs/>
      <w:color w:val="3A1144"/>
    </w:rPr>
  </w:style>
  <w:style w:type="character" w:customStyle="1" w:styleId="Heading4Char">
    <w:name w:val="Heading 4 Char"/>
    <w:basedOn w:val="DefaultParagraphFont"/>
    <w:link w:val="Heading4"/>
    <w:uiPriority w:val="9"/>
    <w:semiHidden/>
    <w:rsid w:val="00500F15"/>
    <w:rPr>
      <w:rFonts w:asciiTheme="majorHAnsi" w:eastAsiaTheme="majorEastAsia" w:hAnsiTheme="majorHAnsi" w:cstheme="majorBidi"/>
      <w:bCs/>
      <w:i/>
      <w:iCs/>
      <w:color w:val="3A1144"/>
    </w:rPr>
  </w:style>
  <w:style w:type="paragraph" w:styleId="Title">
    <w:name w:val="Title"/>
    <w:basedOn w:val="Normal"/>
    <w:next w:val="Normal"/>
    <w:link w:val="TitleCh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leChar">
    <w:name w:val="Title Char"/>
    <w:basedOn w:val="DefaultParagraphFont"/>
    <w:link w:val="Title"/>
    <w:uiPriority w:val="10"/>
    <w:rsid w:val="00500F15"/>
    <w:rPr>
      <w:rFonts w:asciiTheme="majorHAnsi" w:eastAsiaTheme="majorEastAsia" w:hAnsiTheme="majorHAnsi" w:cstheme="majorBidi"/>
      <w:color w:val="3A1144"/>
      <w:spacing w:val="5"/>
      <w:kern w:val="28"/>
      <w:sz w:val="52"/>
      <w:szCs w:val="52"/>
    </w:rPr>
  </w:style>
  <w:style w:type="paragraph" w:styleId="Subtitle">
    <w:name w:val="Subtitle"/>
    <w:basedOn w:val="Normal"/>
    <w:next w:val="Normal"/>
    <w:link w:val="SubtitleCh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ubtitleChar">
    <w:name w:val="Subtitle Char"/>
    <w:basedOn w:val="DefaultParagraphFont"/>
    <w:link w:val="Subtitle"/>
    <w:uiPriority w:val="11"/>
    <w:rsid w:val="00D25B1E"/>
    <w:rPr>
      <w:rFonts w:asciiTheme="majorHAnsi" w:eastAsiaTheme="majorEastAsia" w:hAnsiTheme="majorHAnsi" w:cstheme="majorBidi"/>
      <w:i/>
      <w:iCs/>
      <w:color w:val="3A1144"/>
      <w:spacing w:val="15"/>
      <w:sz w:val="24"/>
      <w:szCs w:val="24"/>
    </w:rPr>
  </w:style>
  <w:style w:type="character" w:customStyle="1" w:styleId="Heading5Char">
    <w:name w:val="Heading 5 Char"/>
    <w:basedOn w:val="DefaultParagraphFont"/>
    <w:link w:val="Heading5"/>
    <w:uiPriority w:val="9"/>
    <w:semiHidden/>
    <w:rsid w:val="00DA05F8"/>
    <w:rPr>
      <w:rFonts w:asciiTheme="majorHAnsi" w:eastAsiaTheme="majorEastAsia" w:hAnsiTheme="majorHAnsi" w:cstheme="majorBidi"/>
      <w:color w:val="2D5F1E" w:themeColor="accent1" w:themeShade="7F"/>
    </w:rPr>
  </w:style>
  <w:style w:type="character" w:customStyle="1" w:styleId="Heading6Char">
    <w:name w:val="Heading 6 Char"/>
    <w:basedOn w:val="DefaultParagraphFont"/>
    <w:link w:val="Heading6"/>
    <w:uiPriority w:val="9"/>
    <w:semiHidden/>
    <w:rsid w:val="00DA05F8"/>
    <w:rPr>
      <w:rFonts w:asciiTheme="majorHAnsi" w:eastAsiaTheme="majorEastAsia" w:hAnsiTheme="majorHAnsi" w:cstheme="majorBidi"/>
      <w:i/>
      <w:iCs/>
      <w:color w:val="2D5F1E" w:themeColor="accent1" w:themeShade="7F"/>
    </w:rPr>
  </w:style>
  <w:style w:type="character" w:customStyle="1" w:styleId="Heading7Char">
    <w:name w:val="Heading 7 Char"/>
    <w:basedOn w:val="DefaultParagraphFont"/>
    <w:link w:val="Heading7"/>
    <w:uiPriority w:val="9"/>
    <w:semiHidden/>
    <w:rsid w:val="00DA05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05F8"/>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D25B1E"/>
    <w:rPr>
      <w:i/>
      <w:iCs/>
      <w:color w:val="5CBF3C"/>
    </w:rPr>
  </w:style>
  <w:style w:type="paragraph" w:styleId="IntenseQuote">
    <w:name w:val="Intense Quote"/>
    <w:basedOn w:val="Normal"/>
    <w:next w:val="Normal"/>
    <w:link w:val="IntenseQuoteCh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IntenseQuoteChar">
    <w:name w:val="Intense Quote Char"/>
    <w:basedOn w:val="DefaultParagraphFont"/>
    <w:link w:val="IntenseQuote"/>
    <w:uiPriority w:val="30"/>
    <w:rsid w:val="00D25B1E"/>
    <w:rPr>
      <w:i/>
      <w:iCs/>
      <w:color w:val="5CBF3C"/>
    </w:rPr>
  </w:style>
  <w:style w:type="paragraph" w:styleId="ListParagraph">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PlaceholderText"/>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PlaceholderText"/>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5332C7"/>
    <w:rsid w:val="00553286"/>
    <w:rsid w:val="00641CF8"/>
    <w:rsid w:val="006C239E"/>
    <w:rsid w:val="007540DD"/>
    <w:rsid w:val="007F6CCB"/>
    <w:rsid w:val="0080227E"/>
    <w:rsid w:val="00807060"/>
    <w:rsid w:val="0083063D"/>
    <w:rsid w:val="009C2690"/>
    <w:rsid w:val="00B65D99"/>
    <w:rsid w:val="00C7521F"/>
    <w:rsid w:val="00E4451D"/>
    <w:rsid w:val="00E6122B"/>
    <w:rsid w:val="00F8067D"/>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08E9C-1AD8-4F8C-BF09-67582338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350</TotalTime>
  <Pages>1</Pages>
  <Words>455</Words>
  <Characters>2505</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Les trains</vt:lpstr>
      <vt:lpstr>Exercice : les comptes bancaires</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Les trains</dc:title>
  <dc:creator>Antoine Raquillet</dc:creator>
  <cp:lastModifiedBy>Olivier Spinelli</cp:lastModifiedBy>
  <cp:revision>49</cp:revision>
  <cp:lastPrinted>2018-03-14T06:58:00Z</cp:lastPrinted>
  <dcterms:created xsi:type="dcterms:W3CDTF">2014-08-25T08:34:00Z</dcterms:created>
  <dcterms:modified xsi:type="dcterms:W3CDTF">2018-03-14T06:58:00Z</dcterms:modified>
  <cp:category>Nom du projet</cp:category>
</cp:coreProperties>
</file>